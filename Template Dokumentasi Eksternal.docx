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55"/>
        <w:gridCol w:w="2763"/>
      </w:tblGrid>
      <w:tr w:rsidR="000035F9" w:rsidRPr="00876A58" w14:paraId="0345F1AD" w14:textId="77777777" w:rsidTr="00136316">
        <w:trPr>
          <w:cantSplit/>
          <w:trHeight w:val="576"/>
          <w:jc w:val="center"/>
        </w:trPr>
        <w:tc>
          <w:tcPr>
            <w:tcW w:w="745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4B9FFE10" w:rsidR="000035F9" w:rsidRPr="00434074" w:rsidRDefault="00542033" w:rsidP="004B6AFE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[</w:t>
            </w:r>
            <w:r w:rsidR="000035F9" w:rsidRPr="008B08C6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>
              <w:rPr>
                <w:rFonts w:ascii="Arial" w:hAnsi="Arial" w:cs="Arial"/>
                <w:b/>
                <w:sz w:val="32"/>
              </w:rPr>
              <w:t>]</w:t>
            </w:r>
            <w:r w:rsidR="000035F9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035F9">
              <w:rPr>
                <w:rFonts w:ascii="Arial" w:hAnsi="Arial" w:cs="Arial"/>
                <w:b/>
                <w:sz w:val="32"/>
              </w:rPr>
              <w:t>– External Document</w:t>
            </w:r>
          </w:p>
        </w:tc>
        <w:tc>
          <w:tcPr>
            <w:tcW w:w="2763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9BCD7D9" w14:textId="77777777" w:rsidR="000035F9" w:rsidRPr="00876A58" w:rsidRDefault="000035F9" w:rsidP="00054DF7">
            <w:pPr>
              <w:spacing w:before="240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F23772" w14:textId="6CB18821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</w:p>
        </w:tc>
      </w:tr>
      <w:tr w:rsidR="000035F9" w:rsidRPr="00876A58" w14:paraId="01EE7699" w14:textId="77777777" w:rsidTr="00136316">
        <w:trPr>
          <w:cantSplit/>
          <w:trHeight w:val="1170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72069" w14:textId="3B7A5A8F" w:rsidR="000035F9" w:rsidRDefault="00E34703" w:rsidP="00DF7A94">
            <w:pPr>
              <w:pStyle w:val="Header"/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COMP6144</w:t>
            </w:r>
          </w:p>
          <w:p w14:paraId="36656A16" w14:textId="22BD1A20" w:rsidR="000035F9" w:rsidRPr="00876A58" w:rsidRDefault="00E34703" w:rsidP="00DF7A94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Web Programming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6BA3B1F2" w14:textId="52A61D3F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0035F9" w:rsidRPr="00876A58" w14:paraId="29B361D6" w14:textId="77777777" w:rsidTr="00136316">
        <w:trPr>
          <w:trHeight w:val="432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1AD99728" w:rsidR="000035F9" w:rsidRPr="00227331" w:rsidRDefault="00227331" w:rsidP="005B66A9">
            <w:pPr>
              <w:pStyle w:val="Header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[Odd</w:t>
            </w:r>
            <w:r w:rsidR="007A461F">
              <w:rPr>
                <w:rFonts w:ascii="Arial" w:hAnsi="Arial" w:cs="Arial"/>
                <w:iCs/>
                <w:sz w:val="20"/>
                <w:szCs w:val="20"/>
              </w:rPr>
              <w:t>]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>Semester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 xml:space="preserve">Year </w:t>
            </w:r>
            <w:r w:rsidR="00E77234">
              <w:rPr>
                <w:rFonts w:ascii="Arial" w:hAnsi="Arial" w:cs="Arial"/>
                <w:iCs/>
                <w:sz w:val="20"/>
                <w:szCs w:val="20"/>
              </w:rPr>
              <w:t>2020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>/</w:t>
            </w:r>
            <w:r w:rsidR="00E77234">
              <w:rPr>
                <w:rFonts w:ascii="Arial" w:hAnsi="Arial" w:cs="Arial"/>
                <w:iCs/>
                <w:sz w:val="20"/>
                <w:szCs w:val="20"/>
              </w:rPr>
              <w:t>2021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342062DB" w:rsidR="000035F9" w:rsidRPr="001E7ABE" w:rsidRDefault="000035F9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</w:p>
        </w:tc>
      </w:tr>
    </w:tbl>
    <w:p w14:paraId="61BD2150" w14:textId="769A1CB2" w:rsidR="00643F75" w:rsidRPr="00277AB5" w:rsidRDefault="00643F75" w:rsidP="005B66A9"/>
    <w:p w14:paraId="5433A10A" w14:textId="77777777" w:rsidR="00740F48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7DD">
        <w:rPr>
          <w:rFonts w:ascii="Times New Roman" w:hAnsi="Times New Roman" w:cs="Times New Roman"/>
          <w:sz w:val="28"/>
          <w:szCs w:val="28"/>
        </w:rPr>
        <w:t>Project Title</w:t>
      </w:r>
    </w:p>
    <w:p w14:paraId="66734042" w14:textId="27C62887" w:rsidR="009F37DD" w:rsidRPr="00740F48" w:rsidRDefault="00E469B6" w:rsidP="002F11B8">
      <w:pPr>
        <w:spacing w:line="360" w:lineRule="auto"/>
        <w:ind w:firstLine="360"/>
        <w:rPr>
          <w:sz w:val="28"/>
          <w:szCs w:val="28"/>
        </w:rPr>
      </w:pPr>
      <w:r w:rsidRPr="00E469B6">
        <w:t>$okopedia</w:t>
      </w:r>
    </w:p>
    <w:p w14:paraId="427A204C" w14:textId="7DF52455" w:rsidR="009F37DD" w:rsidRPr="00E55F16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5F16">
        <w:rPr>
          <w:rFonts w:ascii="Times New Roman" w:hAnsi="Times New Roman" w:cs="Times New Roman"/>
          <w:sz w:val="28"/>
          <w:szCs w:val="28"/>
        </w:rPr>
        <w:t>Introduction</w:t>
      </w:r>
    </w:p>
    <w:p w14:paraId="407FD966" w14:textId="4C64B832" w:rsidR="00740F48" w:rsidRPr="009F37DD" w:rsidRDefault="00BB65F9" w:rsidP="00BB65F9">
      <w:pPr>
        <w:spacing w:line="360" w:lineRule="auto"/>
        <w:ind w:firstLine="360"/>
      </w:pPr>
      <w:r>
        <w:t>$okopedia is a famous Indonesian technology company specializing in e-commerce, to expand its business</w:t>
      </w:r>
      <w:r w:rsidR="00086A4C">
        <w:t xml:space="preserve">. </w:t>
      </w:r>
      <w:r>
        <w:t>In that website, people can find information about the $okopedia’s products and order it. This website enables the customers to know what is inside $okopedia.</w:t>
      </w:r>
    </w:p>
    <w:p w14:paraId="12AE8008" w14:textId="31090EA6" w:rsidR="009F37DD" w:rsidRPr="00682E72" w:rsidRDefault="003F34E7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Report / </w:t>
      </w:r>
      <w:r w:rsidR="009F37DD" w:rsidRPr="00682E72">
        <w:rPr>
          <w:rFonts w:ascii="Times New Roman" w:hAnsi="Times New Roman" w:cs="Times New Roman"/>
          <w:sz w:val="28"/>
          <w:szCs w:val="28"/>
        </w:rPr>
        <w:t>Documentation</w:t>
      </w:r>
    </w:p>
    <w:p w14:paraId="7D4F41CF" w14:textId="6FD54893" w:rsidR="00B2372A" w:rsidRPr="00682E72" w:rsidRDefault="003C7D91" w:rsidP="002F11B8">
      <w:pPr>
        <w:pStyle w:val="ListParagraph"/>
        <w:numPr>
          <w:ilvl w:val="0"/>
          <w:numId w:val="20"/>
        </w:numPr>
        <w:spacing w:line="360" w:lineRule="auto"/>
      </w:pPr>
      <w:r>
        <w:t>Login Page</w:t>
      </w:r>
    </w:p>
    <w:p w14:paraId="62B239BD" w14:textId="0747A468" w:rsidR="00B2372A" w:rsidRPr="00682E72" w:rsidRDefault="003C7D91" w:rsidP="002F11B8">
      <w:pPr>
        <w:pStyle w:val="ListParagraph"/>
        <w:numPr>
          <w:ilvl w:val="0"/>
          <w:numId w:val="20"/>
        </w:numPr>
        <w:spacing w:line="360" w:lineRule="auto"/>
      </w:pPr>
      <w:r>
        <w:t>Register Page</w:t>
      </w:r>
    </w:p>
    <w:p w14:paraId="0B8F3D4A" w14:textId="1F65E788" w:rsidR="002F11B8" w:rsidRDefault="006D54AA" w:rsidP="002F11B8">
      <w:pPr>
        <w:pStyle w:val="ListParagraph"/>
        <w:numPr>
          <w:ilvl w:val="0"/>
          <w:numId w:val="20"/>
        </w:numPr>
        <w:spacing w:line="360" w:lineRule="auto"/>
      </w:pPr>
      <w:r>
        <w:t>Home Page</w:t>
      </w:r>
    </w:p>
    <w:p w14:paraId="236FFDC9" w14:textId="186CE5BB" w:rsidR="006D54AA" w:rsidRDefault="006D54AA" w:rsidP="002F11B8">
      <w:pPr>
        <w:pStyle w:val="ListParagraph"/>
        <w:numPr>
          <w:ilvl w:val="0"/>
          <w:numId w:val="20"/>
        </w:numPr>
        <w:spacing w:line="360" w:lineRule="auto"/>
      </w:pPr>
      <w:r>
        <w:t>View Product Detail</w:t>
      </w:r>
    </w:p>
    <w:p w14:paraId="24B5F1D4" w14:textId="447C39FF" w:rsidR="006D54AA" w:rsidRDefault="006D54AA" w:rsidP="002F11B8">
      <w:pPr>
        <w:pStyle w:val="ListParagraph"/>
        <w:numPr>
          <w:ilvl w:val="0"/>
          <w:numId w:val="20"/>
        </w:numPr>
        <w:spacing w:line="360" w:lineRule="auto"/>
      </w:pPr>
      <w:r>
        <w:t>Add to Cart Product Page</w:t>
      </w:r>
    </w:p>
    <w:p w14:paraId="6CC9CFAA" w14:textId="157245BC" w:rsidR="006D54AA" w:rsidRDefault="006D54AA" w:rsidP="002F11B8">
      <w:pPr>
        <w:pStyle w:val="ListParagraph"/>
        <w:numPr>
          <w:ilvl w:val="0"/>
          <w:numId w:val="20"/>
        </w:numPr>
        <w:spacing w:line="360" w:lineRule="auto"/>
      </w:pPr>
      <w:r>
        <w:t>List Cart Page</w:t>
      </w:r>
    </w:p>
    <w:p w14:paraId="5BE9FC29" w14:textId="01EAFF43" w:rsidR="006D54AA" w:rsidRDefault="006D54AA" w:rsidP="002F11B8">
      <w:pPr>
        <w:pStyle w:val="ListParagraph"/>
        <w:numPr>
          <w:ilvl w:val="0"/>
          <w:numId w:val="20"/>
        </w:numPr>
        <w:spacing w:line="360" w:lineRule="auto"/>
      </w:pPr>
      <w:r>
        <w:t>History Transaction Page</w:t>
      </w:r>
    </w:p>
    <w:p w14:paraId="2F4F6144" w14:textId="54494DA3" w:rsidR="006D54AA" w:rsidRDefault="00F655AA" w:rsidP="002F11B8">
      <w:pPr>
        <w:pStyle w:val="ListParagraph"/>
        <w:numPr>
          <w:ilvl w:val="0"/>
          <w:numId w:val="20"/>
        </w:numPr>
        <w:spacing w:line="360" w:lineRule="auto"/>
      </w:pPr>
      <w:r>
        <w:t>Detail Transaction Page</w:t>
      </w:r>
    </w:p>
    <w:p w14:paraId="1B343C16" w14:textId="50A857FA" w:rsidR="005A124A" w:rsidRDefault="005A124A" w:rsidP="002F11B8">
      <w:pPr>
        <w:pStyle w:val="ListParagraph"/>
        <w:numPr>
          <w:ilvl w:val="0"/>
          <w:numId w:val="20"/>
        </w:numPr>
        <w:spacing w:line="360" w:lineRule="auto"/>
      </w:pPr>
      <w:r>
        <w:t>Admin Page</w:t>
      </w:r>
    </w:p>
    <w:p w14:paraId="6543E8BC" w14:textId="31B87949" w:rsidR="005A124A" w:rsidRDefault="00D80F42" w:rsidP="002F11B8">
      <w:pPr>
        <w:pStyle w:val="ListParagraph"/>
        <w:numPr>
          <w:ilvl w:val="0"/>
          <w:numId w:val="20"/>
        </w:numPr>
        <w:spacing w:line="360" w:lineRule="auto"/>
      </w:pPr>
      <w:r>
        <w:t>Admin View Product Page</w:t>
      </w:r>
    </w:p>
    <w:p w14:paraId="0D11A643" w14:textId="6ACC1C90" w:rsidR="00D80F42" w:rsidRDefault="00D80F42" w:rsidP="002F11B8">
      <w:pPr>
        <w:pStyle w:val="ListParagraph"/>
        <w:numPr>
          <w:ilvl w:val="0"/>
          <w:numId w:val="20"/>
        </w:numPr>
        <w:spacing w:line="360" w:lineRule="auto"/>
      </w:pPr>
      <w:r>
        <w:t>Admin Add Product Page</w:t>
      </w:r>
    </w:p>
    <w:p w14:paraId="3370AB89" w14:textId="3F3CA4FF" w:rsidR="00D80F42" w:rsidRDefault="00D80F42" w:rsidP="002F11B8">
      <w:pPr>
        <w:pStyle w:val="ListParagraph"/>
        <w:numPr>
          <w:ilvl w:val="0"/>
          <w:numId w:val="20"/>
        </w:numPr>
        <w:spacing w:line="360" w:lineRule="auto"/>
      </w:pPr>
      <w:r>
        <w:t>Admin View Category Page</w:t>
      </w:r>
    </w:p>
    <w:p w14:paraId="149299B0" w14:textId="6BB01A4F" w:rsidR="00D80F42" w:rsidRPr="00682E72" w:rsidRDefault="00D80F42" w:rsidP="002F11B8">
      <w:pPr>
        <w:pStyle w:val="ListParagraph"/>
        <w:numPr>
          <w:ilvl w:val="0"/>
          <w:numId w:val="20"/>
        </w:numPr>
        <w:spacing w:line="360" w:lineRule="auto"/>
      </w:pPr>
      <w:r>
        <w:t>Admin Add Category Page</w:t>
      </w:r>
      <w:bookmarkStart w:id="0" w:name="_GoBack"/>
      <w:bookmarkEnd w:id="0"/>
    </w:p>
    <w:p w14:paraId="175CEEB2" w14:textId="7FC0DC62" w:rsidR="009F37DD" w:rsidRPr="00682E72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t>Reference</w:t>
      </w:r>
    </w:p>
    <w:p w14:paraId="7DF75725" w14:textId="6927F7CB" w:rsidR="00250CA2" w:rsidRDefault="00250CA2" w:rsidP="002F11B8">
      <w:pPr>
        <w:pStyle w:val="ListParagraph"/>
        <w:numPr>
          <w:ilvl w:val="0"/>
          <w:numId w:val="21"/>
        </w:numPr>
        <w:spacing w:line="360" w:lineRule="auto"/>
      </w:pPr>
      <w:r>
        <w:t xml:space="preserve">xiaomiTV.jpg -&gt; </w:t>
      </w:r>
      <w:r w:rsidRPr="00250CA2">
        <w:t>https://id.priceprice.com/Xiaomi-32-in-Mi-TV-4A-32-27398/specs/</w:t>
      </w:r>
    </w:p>
    <w:p w14:paraId="24D38D92" w14:textId="4E2BB624" w:rsidR="009F37DD" w:rsidRPr="00682E72" w:rsidRDefault="001C5681" w:rsidP="002F11B8">
      <w:pPr>
        <w:pStyle w:val="ListParagraph"/>
        <w:numPr>
          <w:ilvl w:val="0"/>
          <w:numId w:val="21"/>
        </w:numPr>
        <w:spacing w:line="360" w:lineRule="auto"/>
      </w:pPr>
      <w:r>
        <w:t>m</w:t>
      </w:r>
      <w:r w:rsidR="00743099">
        <w:t>acbook</w:t>
      </w:r>
      <w:r>
        <w:t xml:space="preserve">.jpg -&gt; </w:t>
      </w:r>
      <w:r w:rsidRPr="001C5681">
        <w:t>https://www.youtube.com/watch?v=WwpKdbPwErk&amp;ab_channel=TimSchofield</w:t>
      </w:r>
    </w:p>
    <w:p w14:paraId="181DA48F" w14:textId="2F2CA77B" w:rsidR="002F11B8" w:rsidRDefault="006F0F72" w:rsidP="002F11B8">
      <w:pPr>
        <w:pStyle w:val="ListParagraph"/>
        <w:numPr>
          <w:ilvl w:val="0"/>
          <w:numId w:val="21"/>
        </w:numPr>
        <w:spacing w:line="360" w:lineRule="auto"/>
      </w:pPr>
      <w:r>
        <w:lastRenderedPageBreak/>
        <w:t>i</w:t>
      </w:r>
      <w:r w:rsidR="001C5681">
        <w:t xml:space="preserve">phone12.jpg -&gt; </w:t>
      </w:r>
      <w:hyperlink r:id="rId9" w:history="1">
        <w:r w:rsidR="00B23BC8" w:rsidRPr="001D5B4E">
          <w:rPr>
            <w:rStyle w:val="Hyperlink"/>
          </w:rPr>
          <w:t>https://www.cnet.com/news/apple-and-verizon-to-hold-iphone-12-event-for-businesses-nov-19-5g/</w:t>
        </w:r>
      </w:hyperlink>
    </w:p>
    <w:p w14:paraId="5A5AB6AA" w14:textId="60AE95C6" w:rsidR="00B23BC8" w:rsidRDefault="00B23BC8" w:rsidP="002F11B8">
      <w:pPr>
        <w:pStyle w:val="ListParagraph"/>
        <w:numPr>
          <w:ilvl w:val="0"/>
          <w:numId w:val="21"/>
        </w:numPr>
        <w:spacing w:line="360" w:lineRule="auto"/>
      </w:pPr>
      <w:r>
        <w:t xml:space="preserve">samsungtv.jpg -&gt; </w:t>
      </w:r>
      <w:hyperlink r:id="rId10" w:history="1">
        <w:r w:rsidRPr="001D5B4E">
          <w:rPr>
            <w:rStyle w:val="Hyperlink"/>
          </w:rPr>
          <w:t>https://www.bhinneka.com/samsung-49-inch-curved-smart-tv-4k-uhd-ua49ru7300-sku3323773386</w:t>
        </w:r>
      </w:hyperlink>
    </w:p>
    <w:p w14:paraId="11C467F8" w14:textId="1F6DF339" w:rsidR="00B23BC8" w:rsidRPr="00682E72" w:rsidRDefault="00D67820" w:rsidP="002F11B8">
      <w:pPr>
        <w:pStyle w:val="ListParagraph"/>
        <w:numPr>
          <w:ilvl w:val="0"/>
          <w:numId w:val="21"/>
        </w:numPr>
        <w:spacing w:line="360" w:lineRule="auto"/>
      </w:pPr>
      <w:r>
        <w:t xml:space="preserve">mi10t -&gt; </w:t>
      </w:r>
      <w:r w:rsidRPr="00D67820">
        <w:t>https://tekno.kompas.com/read/2020/12/10/12140027/spesifikasi-lengkap-serta-harga-xiaomi-mi-10t-dan-mi-10t-pro-di-indonesia</w:t>
      </w:r>
    </w:p>
    <w:p w14:paraId="707473ED" w14:textId="30A4BEE6" w:rsidR="00682E72" w:rsidRPr="00682E72" w:rsidRDefault="00682E72" w:rsidP="00A60661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t>Group Member</w:t>
      </w:r>
    </w:p>
    <w:p w14:paraId="6CF8339A" w14:textId="60A64F87" w:rsidR="005A3E67" w:rsidRDefault="005A3E67" w:rsidP="005A3E67">
      <w:pPr>
        <w:pStyle w:val="ListParagraph"/>
        <w:numPr>
          <w:ilvl w:val="0"/>
          <w:numId w:val="22"/>
        </w:numPr>
        <w:spacing w:line="360" w:lineRule="auto"/>
      </w:pPr>
      <w:r>
        <w:t>2201728566 – Kevin Bachtiar Santoso</w:t>
      </w:r>
    </w:p>
    <w:p w14:paraId="06460C66" w14:textId="41EAEFA4" w:rsidR="002F5E84" w:rsidRDefault="00283302" w:rsidP="00A60661">
      <w:pPr>
        <w:pStyle w:val="ListParagraph"/>
        <w:numPr>
          <w:ilvl w:val="0"/>
          <w:numId w:val="22"/>
        </w:numPr>
        <w:spacing w:line="360" w:lineRule="auto"/>
      </w:pPr>
      <w:r>
        <w:t>2201733641 – Frandi Rianto</w:t>
      </w:r>
    </w:p>
    <w:sectPr w:rsidR="002F5E84" w:rsidSect="00DF2179"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25A080" w14:textId="77777777" w:rsidR="008064F4" w:rsidRDefault="008064F4" w:rsidP="00273E4A">
      <w:r>
        <w:separator/>
      </w:r>
    </w:p>
  </w:endnote>
  <w:endnote w:type="continuationSeparator" w:id="0">
    <w:p w14:paraId="15266ED9" w14:textId="77777777" w:rsidR="008064F4" w:rsidRDefault="008064F4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04D975" w14:textId="77777777" w:rsidR="008064F4" w:rsidRDefault="008064F4" w:rsidP="00273E4A">
      <w:r>
        <w:separator/>
      </w:r>
    </w:p>
  </w:footnote>
  <w:footnote w:type="continuationSeparator" w:id="0">
    <w:p w14:paraId="13D2C6BB" w14:textId="77777777" w:rsidR="008064F4" w:rsidRDefault="008064F4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6"/>
      <w:gridCol w:w="4945"/>
    </w:tblGrid>
    <w:tr w:rsidR="005D0782" w14:paraId="0D6E0B6F" w14:textId="77777777" w:rsidTr="005D0782">
      <w:tc>
        <w:tcPr>
          <w:tcW w:w="5220" w:type="dxa"/>
        </w:tcPr>
        <w:p w14:paraId="2923BFF6" w14:textId="7C97EC4B" w:rsidR="005D0782" w:rsidRPr="00DF7A94" w:rsidRDefault="005D0782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</w:p>
      </w:tc>
      <w:tc>
        <w:tcPr>
          <w:tcW w:w="5220" w:type="dxa"/>
        </w:tcPr>
        <w:p w14:paraId="5B880D2B" w14:textId="17BB0412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758DC"/>
    <w:multiLevelType w:val="hybridMultilevel"/>
    <w:tmpl w:val="0A0E354A"/>
    <w:lvl w:ilvl="0" w:tplc="5BD2D9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F9857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5C8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A2E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F425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68C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DEB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2ABC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982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467D6"/>
    <w:multiLevelType w:val="hybridMultilevel"/>
    <w:tmpl w:val="B5760888"/>
    <w:lvl w:ilvl="0" w:tplc="540249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16414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54D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AE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6CF3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40C2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CF9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246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8E6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CD171E"/>
    <w:multiLevelType w:val="hybridMultilevel"/>
    <w:tmpl w:val="8124C4A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9D584B"/>
    <w:multiLevelType w:val="hybridMultilevel"/>
    <w:tmpl w:val="9B081E28"/>
    <w:lvl w:ilvl="0" w:tplc="63AE8C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FD47F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3AA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D6A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50BD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E81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C5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3C2A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E07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31EC8"/>
    <w:multiLevelType w:val="hybridMultilevel"/>
    <w:tmpl w:val="CA0EFF0C"/>
    <w:lvl w:ilvl="0" w:tplc="45925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A66354">
      <w:start w:val="1"/>
      <w:numFmt w:val="lowerLetter"/>
      <w:lvlText w:val="%2."/>
      <w:lvlJc w:val="left"/>
      <w:pPr>
        <w:ind w:left="1440" w:hanging="360"/>
      </w:pPr>
    </w:lvl>
    <w:lvl w:ilvl="2" w:tplc="F008032C">
      <w:start w:val="1"/>
      <w:numFmt w:val="lowerRoman"/>
      <w:lvlText w:val="%3."/>
      <w:lvlJc w:val="right"/>
      <w:pPr>
        <w:ind w:left="2160" w:hanging="180"/>
      </w:pPr>
    </w:lvl>
    <w:lvl w:ilvl="3" w:tplc="1A1E39C2">
      <w:start w:val="1"/>
      <w:numFmt w:val="decimal"/>
      <w:lvlText w:val="%4."/>
      <w:lvlJc w:val="left"/>
      <w:pPr>
        <w:ind w:left="2880" w:hanging="360"/>
      </w:pPr>
    </w:lvl>
    <w:lvl w:ilvl="4" w:tplc="2E4448BE">
      <w:start w:val="1"/>
      <w:numFmt w:val="lowerLetter"/>
      <w:lvlText w:val="%5."/>
      <w:lvlJc w:val="left"/>
      <w:pPr>
        <w:ind w:left="3600" w:hanging="360"/>
      </w:pPr>
    </w:lvl>
    <w:lvl w:ilvl="5" w:tplc="1348F68C">
      <w:start w:val="1"/>
      <w:numFmt w:val="lowerRoman"/>
      <w:lvlText w:val="%6."/>
      <w:lvlJc w:val="right"/>
      <w:pPr>
        <w:ind w:left="4320" w:hanging="180"/>
      </w:pPr>
    </w:lvl>
    <w:lvl w:ilvl="6" w:tplc="220EE04E">
      <w:start w:val="1"/>
      <w:numFmt w:val="decimal"/>
      <w:lvlText w:val="%7."/>
      <w:lvlJc w:val="left"/>
      <w:pPr>
        <w:ind w:left="5040" w:hanging="360"/>
      </w:pPr>
    </w:lvl>
    <w:lvl w:ilvl="7" w:tplc="B1883594">
      <w:start w:val="1"/>
      <w:numFmt w:val="lowerLetter"/>
      <w:lvlText w:val="%8."/>
      <w:lvlJc w:val="left"/>
      <w:pPr>
        <w:ind w:left="5760" w:hanging="360"/>
      </w:pPr>
    </w:lvl>
    <w:lvl w:ilvl="8" w:tplc="B5C4A91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1310E"/>
    <w:multiLevelType w:val="hybridMultilevel"/>
    <w:tmpl w:val="4A503C0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F42B9"/>
    <w:multiLevelType w:val="hybridMultilevel"/>
    <w:tmpl w:val="D050499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1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31A3315"/>
    <w:multiLevelType w:val="hybridMultilevel"/>
    <w:tmpl w:val="AFF0FD7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C823BF"/>
    <w:multiLevelType w:val="hybridMultilevel"/>
    <w:tmpl w:val="06DA52D8"/>
    <w:lvl w:ilvl="0" w:tplc="75EC7B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2E441A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6AEA7A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C7044A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688A3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69E1BC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9A07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8E68EE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252152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27553E"/>
    <w:multiLevelType w:val="hybridMultilevel"/>
    <w:tmpl w:val="D0A866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35458A"/>
    <w:multiLevelType w:val="hybridMultilevel"/>
    <w:tmpl w:val="E8A4992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18"/>
  </w:num>
  <w:num w:numId="6">
    <w:abstractNumId w:val="12"/>
  </w:num>
  <w:num w:numId="7">
    <w:abstractNumId w:val="19"/>
  </w:num>
  <w:num w:numId="8">
    <w:abstractNumId w:val="0"/>
  </w:num>
  <w:num w:numId="9">
    <w:abstractNumId w:val="4"/>
  </w:num>
  <w:num w:numId="1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6"/>
  </w:num>
  <w:num w:numId="15">
    <w:abstractNumId w:val="3"/>
  </w:num>
  <w:num w:numId="16">
    <w:abstractNumId w:val="17"/>
  </w:num>
  <w:num w:numId="17">
    <w:abstractNumId w:val="1"/>
  </w:num>
  <w:num w:numId="18">
    <w:abstractNumId w:val="14"/>
  </w:num>
  <w:num w:numId="19">
    <w:abstractNumId w:val="5"/>
  </w:num>
  <w:num w:numId="20">
    <w:abstractNumId w:val="16"/>
  </w:num>
  <w:num w:numId="21">
    <w:abstractNumId w:val="9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35F9"/>
    <w:rsid w:val="00015DE3"/>
    <w:rsid w:val="0002068D"/>
    <w:rsid w:val="00020F10"/>
    <w:rsid w:val="00051154"/>
    <w:rsid w:val="00054DF7"/>
    <w:rsid w:val="00062166"/>
    <w:rsid w:val="0007274D"/>
    <w:rsid w:val="00072DE7"/>
    <w:rsid w:val="000732DF"/>
    <w:rsid w:val="00075299"/>
    <w:rsid w:val="0007583F"/>
    <w:rsid w:val="000779BD"/>
    <w:rsid w:val="000854F2"/>
    <w:rsid w:val="00086589"/>
    <w:rsid w:val="00086A4C"/>
    <w:rsid w:val="000927A0"/>
    <w:rsid w:val="00096E2D"/>
    <w:rsid w:val="000A09AC"/>
    <w:rsid w:val="000A0C90"/>
    <w:rsid w:val="000A23D8"/>
    <w:rsid w:val="000A3F41"/>
    <w:rsid w:val="000B5058"/>
    <w:rsid w:val="000B69D0"/>
    <w:rsid w:val="000B7F39"/>
    <w:rsid w:val="000C3015"/>
    <w:rsid w:val="000E04CB"/>
    <w:rsid w:val="000E4571"/>
    <w:rsid w:val="000F057A"/>
    <w:rsid w:val="000F1262"/>
    <w:rsid w:val="000F1EBF"/>
    <w:rsid w:val="000F3EB6"/>
    <w:rsid w:val="000F7CFC"/>
    <w:rsid w:val="000F7FC6"/>
    <w:rsid w:val="0011255C"/>
    <w:rsid w:val="001128D4"/>
    <w:rsid w:val="00117203"/>
    <w:rsid w:val="00122BC2"/>
    <w:rsid w:val="0012587E"/>
    <w:rsid w:val="00126822"/>
    <w:rsid w:val="00131DAA"/>
    <w:rsid w:val="00136316"/>
    <w:rsid w:val="00141764"/>
    <w:rsid w:val="00145C2E"/>
    <w:rsid w:val="00150E94"/>
    <w:rsid w:val="00151847"/>
    <w:rsid w:val="001528F1"/>
    <w:rsid w:val="0015698F"/>
    <w:rsid w:val="00162051"/>
    <w:rsid w:val="0018267A"/>
    <w:rsid w:val="00183F26"/>
    <w:rsid w:val="00184BD8"/>
    <w:rsid w:val="00185EC6"/>
    <w:rsid w:val="00195493"/>
    <w:rsid w:val="001955A6"/>
    <w:rsid w:val="001A12E2"/>
    <w:rsid w:val="001A300E"/>
    <w:rsid w:val="001B1583"/>
    <w:rsid w:val="001B3A2E"/>
    <w:rsid w:val="001B70B3"/>
    <w:rsid w:val="001C5681"/>
    <w:rsid w:val="001D339D"/>
    <w:rsid w:val="001D4810"/>
    <w:rsid w:val="001E07CD"/>
    <w:rsid w:val="001E4042"/>
    <w:rsid w:val="001E637E"/>
    <w:rsid w:val="001E7ABE"/>
    <w:rsid w:val="001F0084"/>
    <w:rsid w:val="001F045F"/>
    <w:rsid w:val="001F0925"/>
    <w:rsid w:val="001F2E40"/>
    <w:rsid w:val="001F64B6"/>
    <w:rsid w:val="00204C2A"/>
    <w:rsid w:val="00213FF7"/>
    <w:rsid w:val="00220E2F"/>
    <w:rsid w:val="00224780"/>
    <w:rsid w:val="00227331"/>
    <w:rsid w:val="00235C36"/>
    <w:rsid w:val="002376FA"/>
    <w:rsid w:val="002416CB"/>
    <w:rsid w:val="00250CA2"/>
    <w:rsid w:val="00255AB6"/>
    <w:rsid w:val="002616BD"/>
    <w:rsid w:val="002663F9"/>
    <w:rsid w:val="00271651"/>
    <w:rsid w:val="00271DA0"/>
    <w:rsid w:val="00272EAA"/>
    <w:rsid w:val="00273E4A"/>
    <w:rsid w:val="00277AB5"/>
    <w:rsid w:val="00281799"/>
    <w:rsid w:val="00283302"/>
    <w:rsid w:val="00283D86"/>
    <w:rsid w:val="002841B3"/>
    <w:rsid w:val="002956DC"/>
    <w:rsid w:val="00296DA6"/>
    <w:rsid w:val="002A07C0"/>
    <w:rsid w:val="002A138B"/>
    <w:rsid w:val="002A187A"/>
    <w:rsid w:val="002A3F69"/>
    <w:rsid w:val="002A66E0"/>
    <w:rsid w:val="002B00F2"/>
    <w:rsid w:val="002B7CDD"/>
    <w:rsid w:val="002C0D4B"/>
    <w:rsid w:val="002C19A7"/>
    <w:rsid w:val="002C3AC5"/>
    <w:rsid w:val="002C4BAA"/>
    <w:rsid w:val="002C7FC0"/>
    <w:rsid w:val="002D1472"/>
    <w:rsid w:val="002D3EE0"/>
    <w:rsid w:val="002D443A"/>
    <w:rsid w:val="002D7F31"/>
    <w:rsid w:val="002E3324"/>
    <w:rsid w:val="002E5B8F"/>
    <w:rsid w:val="002F11B8"/>
    <w:rsid w:val="002F5E84"/>
    <w:rsid w:val="003002A2"/>
    <w:rsid w:val="00305136"/>
    <w:rsid w:val="003054E4"/>
    <w:rsid w:val="003143E7"/>
    <w:rsid w:val="00320C87"/>
    <w:rsid w:val="00321362"/>
    <w:rsid w:val="003221A8"/>
    <w:rsid w:val="00323347"/>
    <w:rsid w:val="00332F14"/>
    <w:rsid w:val="003422D3"/>
    <w:rsid w:val="003432E6"/>
    <w:rsid w:val="003439D3"/>
    <w:rsid w:val="00360DBE"/>
    <w:rsid w:val="0036420F"/>
    <w:rsid w:val="0036669F"/>
    <w:rsid w:val="00366844"/>
    <w:rsid w:val="003717D0"/>
    <w:rsid w:val="00372267"/>
    <w:rsid w:val="0037553B"/>
    <w:rsid w:val="003772D1"/>
    <w:rsid w:val="003817D9"/>
    <w:rsid w:val="0038376D"/>
    <w:rsid w:val="003840E1"/>
    <w:rsid w:val="00384C7B"/>
    <w:rsid w:val="00387D06"/>
    <w:rsid w:val="00393AA2"/>
    <w:rsid w:val="0039428B"/>
    <w:rsid w:val="00395951"/>
    <w:rsid w:val="00397983"/>
    <w:rsid w:val="003A1788"/>
    <w:rsid w:val="003B167D"/>
    <w:rsid w:val="003B1D05"/>
    <w:rsid w:val="003B27CC"/>
    <w:rsid w:val="003B3202"/>
    <w:rsid w:val="003B4086"/>
    <w:rsid w:val="003B5F77"/>
    <w:rsid w:val="003C07AD"/>
    <w:rsid w:val="003C0A29"/>
    <w:rsid w:val="003C1811"/>
    <w:rsid w:val="003C1CE6"/>
    <w:rsid w:val="003C2593"/>
    <w:rsid w:val="003C7D91"/>
    <w:rsid w:val="003D7084"/>
    <w:rsid w:val="003E41B3"/>
    <w:rsid w:val="003E42AE"/>
    <w:rsid w:val="003E5258"/>
    <w:rsid w:val="003E75E6"/>
    <w:rsid w:val="003F139E"/>
    <w:rsid w:val="003F34E7"/>
    <w:rsid w:val="003F71D2"/>
    <w:rsid w:val="00400989"/>
    <w:rsid w:val="004074A1"/>
    <w:rsid w:val="00420AFF"/>
    <w:rsid w:val="00422134"/>
    <w:rsid w:val="00431B6F"/>
    <w:rsid w:val="00432778"/>
    <w:rsid w:val="00434074"/>
    <w:rsid w:val="00434FFC"/>
    <w:rsid w:val="00441061"/>
    <w:rsid w:val="00441500"/>
    <w:rsid w:val="00445A79"/>
    <w:rsid w:val="00446550"/>
    <w:rsid w:val="00446D31"/>
    <w:rsid w:val="0045325D"/>
    <w:rsid w:val="004564E4"/>
    <w:rsid w:val="004633AF"/>
    <w:rsid w:val="0046440B"/>
    <w:rsid w:val="00470964"/>
    <w:rsid w:val="004716A8"/>
    <w:rsid w:val="004733C1"/>
    <w:rsid w:val="00481640"/>
    <w:rsid w:val="00490F59"/>
    <w:rsid w:val="00494E4C"/>
    <w:rsid w:val="00495AF1"/>
    <w:rsid w:val="004978B7"/>
    <w:rsid w:val="004A6F1F"/>
    <w:rsid w:val="004B47B5"/>
    <w:rsid w:val="004B6AFE"/>
    <w:rsid w:val="004B74EC"/>
    <w:rsid w:val="004C0F0C"/>
    <w:rsid w:val="004D176C"/>
    <w:rsid w:val="004D2426"/>
    <w:rsid w:val="004D53EE"/>
    <w:rsid w:val="004E4AB1"/>
    <w:rsid w:val="004E7352"/>
    <w:rsid w:val="00520E03"/>
    <w:rsid w:val="005314B7"/>
    <w:rsid w:val="00535DA7"/>
    <w:rsid w:val="00542033"/>
    <w:rsid w:val="005447D7"/>
    <w:rsid w:val="00545FF2"/>
    <w:rsid w:val="0055410B"/>
    <w:rsid w:val="00555CA0"/>
    <w:rsid w:val="00555FF9"/>
    <w:rsid w:val="005560C0"/>
    <w:rsid w:val="00556721"/>
    <w:rsid w:val="00556E41"/>
    <w:rsid w:val="0056256C"/>
    <w:rsid w:val="00571B72"/>
    <w:rsid w:val="005751E4"/>
    <w:rsid w:val="00582417"/>
    <w:rsid w:val="00582E4C"/>
    <w:rsid w:val="0059214E"/>
    <w:rsid w:val="0059267F"/>
    <w:rsid w:val="005A072D"/>
    <w:rsid w:val="005A124A"/>
    <w:rsid w:val="005A30CE"/>
    <w:rsid w:val="005A32DD"/>
    <w:rsid w:val="005A3E67"/>
    <w:rsid w:val="005B07D4"/>
    <w:rsid w:val="005B1AC7"/>
    <w:rsid w:val="005B3392"/>
    <w:rsid w:val="005B66A9"/>
    <w:rsid w:val="005C156C"/>
    <w:rsid w:val="005C19B6"/>
    <w:rsid w:val="005C4B2F"/>
    <w:rsid w:val="005C6F84"/>
    <w:rsid w:val="005D0782"/>
    <w:rsid w:val="005D614B"/>
    <w:rsid w:val="005E2575"/>
    <w:rsid w:val="005E48D4"/>
    <w:rsid w:val="005E6C5D"/>
    <w:rsid w:val="005E74DB"/>
    <w:rsid w:val="005F3EBF"/>
    <w:rsid w:val="005F47E6"/>
    <w:rsid w:val="005F4C70"/>
    <w:rsid w:val="005F794B"/>
    <w:rsid w:val="005F7FAB"/>
    <w:rsid w:val="0060201C"/>
    <w:rsid w:val="006022A5"/>
    <w:rsid w:val="0060486C"/>
    <w:rsid w:val="00624367"/>
    <w:rsid w:val="00635EE5"/>
    <w:rsid w:val="00636A70"/>
    <w:rsid w:val="006429B6"/>
    <w:rsid w:val="00643F75"/>
    <w:rsid w:val="0066174E"/>
    <w:rsid w:val="00664137"/>
    <w:rsid w:val="00672ADB"/>
    <w:rsid w:val="0067443D"/>
    <w:rsid w:val="006769D8"/>
    <w:rsid w:val="00677A45"/>
    <w:rsid w:val="00682E72"/>
    <w:rsid w:val="00683E30"/>
    <w:rsid w:val="00695DD8"/>
    <w:rsid w:val="006A603D"/>
    <w:rsid w:val="006B19E8"/>
    <w:rsid w:val="006B271E"/>
    <w:rsid w:val="006D2233"/>
    <w:rsid w:val="006D36BC"/>
    <w:rsid w:val="006D40B0"/>
    <w:rsid w:val="006D49E7"/>
    <w:rsid w:val="006D54AA"/>
    <w:rsid w:val="006F0F72"/>
    <w:rsid w:val="006F4D80"/>
    <w:rsid w:val="00701ECA"/>
    <w:rsid w:val="00720962"/>
    <w:rsid w:val="00720DD4"/>
    <w:rsid w:val="0072245D"/>
    <w:rsid w:val="0073481B"/>
    <w:rsid w:val="00736180"/>
    <w:rsid w:val="00737595"/>
    <w:rsid w:val="00740F48"/>
    <w:rsid w:val="00743099"/>
    <w:rsid w:val="00754320"/>
    <w:rsid w:val="0077296C"/>
    <w:rsid w:val="00787247"/>
    <w:rsid w:val="007955AD"/>
    <w:rsid w:val="0079595C"/>
    <w:rsid w:val="007A3C87"/>
    <w:rsid w:val="007A461F"/>
    <w:rsid w:val="007A51D7"/>
    <w:rsid w:val="007B5A6A"/>
    <w:rsid w:val="007C0E92"/>
    <w:rsid w:val="007C1C37"/>
    <w:rsid w:val="007D51E0"/>
    <w:rsid w:val="007D7A5F"/>
    <w:rsid w:val="007E0EE7"/>
    <w:rsid w:val="007F41CD"/>
    <w:rsid w:val="007F5ABC"/>
    <w:rsid w:val="00804310"/>
    <w:rsid w:val="008064F4"/>
    <w:rsid w:val="00810737"/>
    <w:rsid w:val="00811C48"/>
    <w:rsid w:val="00815D73"/>
    <w:rsid w:val="00815DB3"/>
    <w:rsid w:val="00823FD2"/>
    <w:rsid w:val="008252FF"/>
    <w:rsid w:val="0083459F"/>
    <w:rsid w:val="0083780E"/>
    <w:rsid w:val="00842715"/>
    <w:rsid w:val="00850F5F"/>
    <w:rsid w:val="008655F7"/>
    <w:rsid w:val="008674E6"/>
    <w:rsid w:val="00873DDF"/>
    <w:rsid w:val="00876001"/>
    <w:rsid w:val="00876A58"/>
    <w:rsid w:val="008938FA"/>
    <w:rsid w:val="008939EF"/>
    <w:rsid w:val="00894072"/>
    <w:rsid w:val="00895B8D"/>
    <w:rsid w:val="008B08C6"/>
    <w:rsid w:val="008B212E"/>
    <w:rsid w:val="008B7541"/>
    <w:rsid w:val="008C1A4A"/>
    <w:rsid w:val="008D01E8"/>
    <w:rsid w:val="008D1B94"/>
    <w:rsid w:val="008D411F"/>
    <w:rsid w:val="008E1377"/>
    <w:rsid w:val="008F63EF"/>
    <w:rsid w:val="008F740C"/>
    <w:rsid w:val="009010C1"/>
    <w:rsid w:val="0090160D"/>
    <w:rsid w:val="00901A30"/>
    <w:rsid w:val="0090372F"/>
    <w:rsid w:val="00905183"/>
    <w:rsid w:val="00911C41"/>
    <w:rsid w:val="00924256"/>
    <w:rsid w:val="00925284"/>
    <w:rsid w:val="00932B6E"/>
    <w:rsid w:val="00936403"/>
    <w:rsid w:val="0093677F"/>
    <w:rsid w:val="009367D5"/>
    <w:rsid w:val="00937B93"/>
    <w:rsid w:val="00944ADA"/>
    <w:rsid w:val="009568C5"/>
    <w:rsid w:val="00961A2D"/>
    <w:rsid w:val="009623E6"/>
    <w:rsid w:val="0097243E"/>
    <w:rsid w:val="00973849"/>
    <w:rsid w:val="00976F73"/>
    <w:rsid w:val="00982655"/>
    <w:rsid w:val="009832E4"/>
    <w:rsid w:val="00987EA7"/>
    <w:rsid w:val="009909BC"/>
    <w:rsid w:val="0099461F"/>
    <w:rsid w:val="009A09BE"/>
    <w:rsid w:val="009A2464"/>
    <w:rsid w:val="009A3737"/>
    <w:rsid w:val="009A59F9"/>
    <w:rsid w:val="009B0677"/>
    <w:rsid w:val="009B4FC1"/>
    <w:rsid w:val="009B60D1"/>
    <w:rsid w:val="009C7801"/>
    <w:rsid w:val="009E2512"/>
    <w:rsid w:val="009E29D9"/>
    <w:rsid w:val="009F37DD"/>
    <w:rsid w:val="00A04F55"/>
    <w:rsid w:val="00A12D16"/>
    <w:rsid w:val="00A1473C"/>
    <w:rsid w:val="00A20B1C"/>
    <w:rsid w:val="00A213E3"/>
    <w:rsid w:val="00A22A31"/>
    <w:rsid w:val="00A23DF7"/>
    <w:rsid w:val="00A30046"/>
    <w:rsid w:val="00A310C4"/>
    <w:rsid w:val="00A32343"/>
    <w:rsid w:val="00A376D9"/>
    <w:rsid w:val="00A46082"/>
    <w:rsid w:val="00A50AF3"/>
    <w:rsid w:val="00A52AB7"/>
    <w:rsid w:val="00A5386D"/>
    <w:rsid w:val="00A53D38"/>
    <w:rsid w:val="00A5438C"/>
    <w:rsid w:val="00A552D5"/>
    <w:rsid w:val="00A576EE"/>
    <w:rsid w:val="00A60661"/>
    <w:rsid w:val="00A7097E"/>
    <w:rsid w:val="00A801E7"/>
    <w:rsid w:val="00A81038"/>
    <w:rsid w:val="00A92BD3"/>
    <w:rsid w:val="00A933D3"/>
    <w:rsid w:val="00AA09E6"/>
    <w:rsid w:val="00AA1407"/>
    <w:rsid w:val="00AA4621"/>
    <w:rsid w:val="00AB0E0A"/>
    <w:rsid w:val="00AB42BB"/>
    <w:rsid w:val="00AC0C63"/>
    <w:rsid w:val="00AC4853"/>
    <w:rsid w:val="00AC5D98"/>
    <w:rsid w:val="00AC6BEF"/>
    <w:rsid w:val="00AD0B16"/>
    <w:rsid w:val="00AD2114"/>
    <w:rsid w:val="00AD7B46"/>
    <w:rsid w:val="00AE1AE9"/>
    <w:rsid w:val="00AE39D8"/>
    <w:rsid w:val="00AE548F"/>
    <w:rsid w:val="00AE661D"/>
    <w:rsid w:val="00AE7A98"/>
    <w:rsid w:val="00AF264E"/>
    <w:rsid w:val="00AF338E"/>
    <w:rsid w:val="00B04C4C"/>
    <w:rsid w:val="00B05E37"/>
    <w:rsid w:val="00B17AD5"/>
    <w:rsid w:val="00B212C7"/>
    <w:rsid w:val="00B2372A"/>
    <w:rsid w:val="00B23BC8"/>
    <w:rsid w:val="00B2491E"/>
    <w:rsid w:val="00B25A20"/>
    <w:rsid w:val="00B37853"/>
    <w:rsid w:val="00B440FB"/>
    <w:rsid w:val="00B4674F"/>
    <w:rsid w:val="00B46795"/>
    <w:rsid w:val="00B517FB"/>
    <w:rsid w:val="00B5687B"/>
    <w:rsid w:val="00B67595"/>
    <w:rsid w:val="00B7140C"/>
    <w:rsid w:val="00B72AFD"/>
    <w:rsid w:val="00B81239"/>
    <w:rsid w:val="00B81979"/>
    <w:rsid w:val="00B84041"/>
    <w:rsid w:val="00B841D2"/>
    <w:rsid w:val="00B901E4"/>
    <w:rsid w:val="00B90BD1"/>
    <w:rsid w:val="00B9246D"/>
    <w:rsid w:val="00B948DA"/>
    <w:rsid w:val="00B950E4"/>
    <w:rsid w:val="00B95A22"/>
    <w:rsid w:val="00B9609E"/>
    <w:rsid w:val="00BB24F6"/>
    <w:rsid w:val="00BB65F9"/>
    <w:rsid w:val="00BB69C2"/>
    <w:rsid w:val="00BC1B46"/>
    <w:rsid w:val="00BC6125"/>
    <w:rsid w:val="00BC6DE8"/>
    <w:rsid w:val="00BC7C2E"/>
    <w:rsid w:val="00BD4860"/>
    <w:rsid w:val="00BE0705"/>
    <w:rsid w:val="00BE1070"/>
    <w:rsid w:val="00BE1EBC"/>
    <w:rsid w:val="00BE34AB"/>
    <w:rsid w:val="00BE36FE"/>
    <w:rsid w:val="00BE68E0"/>
    <w:rsid w:val="00BF2997"/>
    <w:rsid w:val="00BF7C45"/>
    <w:rsid w:val="00C02695"/>
    <w:rsid w:val="00C029E3"/>
    <w:rsid w:val="00C109B4"/>
    <w:rsid w:val="00C170F0"/>
    <w:rsid w:val="00C2023A"/>
    <w:rsid w:val="00C25F66"/>
    <w:rsid w:val="00C26C45"/>
    <w:rsid w:val="00C40144"/>
    <w:rsid w:val="00C4158B"/>
    <w:rsid w:val="00C43215"/>
    <w:rsid w:val="00C44051"/>
    <w:rsid w:val="00C44F02"/>
    <w:rsid w:val="00C44F7A"/>
    <w:rsid w:val="00C525FC"/>
    <w:rsid w:val="00C55954"/>
    <w:rsid w:val="00C56C03"/>
    <w:rsid w:val="00C57A8A"/>
    <w:rsid w:val="00C57FE8"/>
    <w:rsid w:val="00C60EC1"/>
    <w:rsid w:val="00C6206A"/>
    <w:rsid w:val="00C6549A"/>
    <w:rsid w:val="00C67E6A"/>
    <w:rsid w:val="00C75486"/>
    <w:rsid w:val="00C8483C"/>
    <w:rsid w:val="00C915BF"/>
    <w:rsid w:val="00CA2228"/>
    <w:rsid w:val="00CB3B33"/>
    <w:rsid w:val="00CB41D8"/>
    <w:rsid w:val="00CB6F3A"/>
    <w:rsid w:val="00CB736B"/>
    <w:rsid w:val="00CC3EDF"/>
    <w:rsid w:val="00CC4EC5"/>
    <w:rsid w:val="00CD64BC"/>
    <w:rsid w:val="00CD6830"/>
    <w:rsid w:val="00CE0B4A"/>
    <w:rsid w:val="00CE1E67"/>
    <w:rsid w:val="00CF11B0"/>
    <w:rsid w:val="00D04084"/>
    <w:rsid w:val="00D04D11"/>
    <w:rsid w:val="00D166C1"/>
    <w:rsid w:val="00D22C95"/>
    <w:rsid w:val="00D30822"/>
    <w:rsid w:val="00D3685C"/>
    <w:rsid w:val="00D37E0D"/>
    <w:rsid w:val="00D47401"/>
    <w:rsid w:val="00D47C75"/>
    <w:rsid w:val="00D51876"/>
    <w:rsid w:val="00D60A6D"/>
    <w:rsid w:val="00D618C3"/>
    <w:rsid w:val="00D67820"/>
    <w:rsid w:val="00D67DFC"/>
    <w:rsid w:val="00D71B0A"/>
    <w:rsid w:val="00D756D4"/>
    <w:rsid w:val="00D80F42"/>
    <w:rsid w:val="00D85855"/>
    <w:rsid w:val="00D866D0"/>
    <w:rsid w:val="00D94ABE"/>
    <w:rsid w:val="00D95848"/>
    <w:rsid w:val="00DA4A85"/>
    <w:rsid w:val="00DA5405"/>
    <w:rsid w:val="00DA5B38"/>
    <w:rsid w:val="00DB075A"/>
    <w:rsid w:val="00DB0A75"/>
    <w:rsid w:val="00DC1543"/>
    <w:rsid w:val="00DC1C10"/>
    <w:rsid w:val="00DC4B9D"/>
    <w:rsid w:val="00DC5553"/>
    <w:rsid w:val="00DC700A"/>
    <w:rsid w:val="00DD4A70"/>
    <w:rsid w:val="00DD58A2"/>
    <w:rsid w:val="00DE2FA6"/>
    <w:rsid w:val="00DF2179"/>
    <w:rsid w:val="00DF224B"/>
    <w:rsid w:val="00DF718C"/>
    <w:rsid w:val="00DF7A94"/>
    <w:rsid w:val="00E02487"/>
    <w:rsid w:val="00E0375C"/>
    <w:rsid w:val="00E03DA9"/>
    <w:rsid w:val="00E047D9"/>
    <w:rsid w:val="00E14A64"/>
    <w:rsid w:val="00E233A7"/>
    <w:rsid w:val="00E335DA"/>
    <w:rsid w:val="00E34703"/>
    <w:rsid w:val="00E36B77"/>
    <w:rsid w:val="00E36EA8"/>
    <w:rsid w:val="00E43009"/>
    <w:rsid w:val="00E45E7D"/>
    <w:rsid w:val="00E469B6"/>
    <w:rsid w:val="00E502A7"/>
    <w:rsid w:val="00E55BFE"/>
    <w:rsid w:val="00E55F16"/>
    <w:rsid w:val="00E56B60"/>
    <w:rsid w:val="00E56D92"/>
    <w:rsid w:val="00E63A8B"/>
    <w:rsid w:val="00E642BF"/>
    <w:rsid w:val="00E660C4"/>
    <w:rsid w:val="00E710E1"/>
    <w:rsid w:val="00E751E9"/>
    <w:rsid w:val="00E77234"/>
    <w:rsid w:val="00E80EB9"/>
    <w:rsid w:val="00E83F0C"/>
    <w:rsid w:val="00E859FC"/>
    <w:rsid w:val="00E8764C"/>
    <w:rsid w:val="00E900EE"/>
    <w:rsid w:val="00E932C2"/>
    <w:rsid w:val="00E93DA0"/>
    <w:rsid w:val="00EA23D6"/>
    <w:rsid w:val="00EB05E7"/>
    <w:rsid w:val="00EB0F19"/>
    <w:rsid w:val="00EB5190"/>
    <w:rsid w:val="00EB7CD4"/>
    <w:rsid w:val="00EC681F"/>
    <w:rsid w:val="00ED2BD7"/>
    <w:rsid w:val="00ED5890"/>
    <w:rsid w:val="00EF17AC"/>
    <w:rsid w:val="00F02FDB"/>
    <w:rsid w:val="00F1157F"/>
    <w:rsid w:val="00F22A92"/>
    <w:rsid w:val="00F2595B"/>
    <w:rsid w:val="00F306B2"/>
    <w:rsid w:val="00F311B2"/>
    <w:rsid w:val="00F36E33"/>
    <w:rsid w:val="00F508CA"/>
    <w:rsid w:val="00F52243"/>
    <w:rsid w:val="00F53807"/>
    <w:rsid w:val="00F5663A"/>
    <w:rsid w:val="00F64766"/>
    <w:rsid w:val="00F655AA"/>
    <w:rsid w:val="00F66FF7"/>
    <w:rsid w:val="00F712CE"/>
    <w:rsid w:val="00F80742"/>
    <w:rsid w:val="00F83847"/>
    <w:rsid w:val="00F855A3"/>
    <w:rsid w:val="00F90BAE"/>
    <w:rsid w:val="00F955DA"/>
    <w:rsid w:val="00F958F2"/>
    <w:rsid w:val="00F974EA"/>
    <w:rsid w:val="00FA41A2"/>
    <w:rsid w:val="00FC245F"/>
    <w:rsid w:val="00FD0761"/>
    <w:rsid w:val="00FD706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CC3EDF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CC3EDF"/>
    <w:pPr>
      <w:ind w:left="720"/>
      <w:contextualSpacing/>
    </w:pPr>
  </w:style>
  <w:style w:type="paragraph" w:customStyle="1" w:styleId="Style1">
    <w:name w:val="Style1"/>
    <w:basedOn w:val="Heading2"/>
    <w:link w:val="Style1Char"/>
    <w:qFormat/>
    <w:rsid w:val="009F37DD"/>
    <w:rPr>
      <w:color w:val="auto"/>
    </w:rPr>
  </w:style>
  <w:style w:type="character" w:customStyle="1" w:styleId="Style1Char">
    <w:name w:val="Style1 Char"/>
    <w:basedOn w:val="Heading2Char"/>
    <w:link w:val="Style1"/>
    <w:rsid w:val="009F37DD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Hyperlink">
    <w:name w:val="Hyperlink"/>
    <w:basedOn w:val="DefaultParagraphFont"/>
    <w:uiPriority w:val="99"/>
    <w:unhideWhenUsed/>
    <w:rsid w:val="00B23BC8"/>
    <w:rPr>
      <w:color w:val="D261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3B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bhinneka.com/samsung-49-inch-curved-smart-tv-4k-uhd-ua49ru7300-sku332377338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net.com/news/apple-and-verizon-to-hold-iphone-12-event-for-businesses-nov-19-5g/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6E0BF-E94D-499D-B23B-4C90398DE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</Template>
  <TotalTime>155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Kevin Bachtiar S</cp:lastModifiedBy>
  <cp:revision>377</cp:revision>
  <dcterms:created xsi:type="dcterms:W3CDTF">2017-10-20T05:51:00Z</dcterms:created>
  <dcterms:modified xsi:type="dcterms:W3CDTF">2020-12-16T17:32:00Z</dcterms:modified>
</cp:coreProperties>
</file>